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9" w:rsidRPr="00E023AC" w:rsidRDefault="003E0823">
      <w:pPr>
        <w:rPr>
          <w:rFonts w:ascii="Verdana" w:hAnsi="Verdana"/>
          <w:b/>
          <w:bCs/>
          <w:color w:val="1F497D" w:themeColor="text2"/>
          <w:sz w:val="20"/>
          <w:szCs w:val="20"/>
        </w:rPr>
      </w:pPr>
      <w:r w:rsidRPr="00E023AC">
        <w:rPr>
          <w:rFonts w:ascii="Verdana" w:hAnsi="Verdana"/>
          <w:b/>
          <w:bCs/>
          <w:color w:val="1F497D" w:themeColor="text2"/>
          <w:sz w:val="20"/>
          <w:szCs w:val="20"/>
        </w:rPr>
        <w:t xml:space="preserve">AD User Creation Tool </w:t>
      </w:r>
      <w:bookmarkStart w:id="0" w:name="_GoBack"/>
      <w:bookmarkEnd w:id="0"/>
      <w:r w:rsidRPr="00E023AC">
        <w:rPr>
          <w:rFonts w:ascii="Verdana" w:hAnsi="Verdana"/>
          <w:b/>
          <w:bCs/>
          <w:color w:val="1F497D" w:themeColor="text2"/>
          <w:sz w:val="20"/>
          <w:szCs w:val="20"/>
        </w:rPr>
        <w:t>– Testing Notes</w:t>
      </w:r>
    </w:p>
    <w:p w:rsidR="003E0823" w:rsidRPr="00E023AC" w:rsidRDefault="003E0823">
      <w:pPr>
        <w:rPr>
          <w:rFonts w:ascii="Verdana" w:hAnsi="Verdana"/>
          <w:sz w:val="20"/>
          <w:szCs w:val="20"/>
        </w:rPr>
      </w:pPr>
    </w:p>
    <w:p w:rsidR="003E0823" w:rsidRPr="00E023AC" w:rsidRDefault="003E0823">
      <w:pPr>
        <w:rPr>
          <w:rFonts w:ascii="Verdana" w:hAnsi="Verdana"/>
          <w:sz w:val="20"/>
          <w:szCs w:val="20"/>
        </w:rPr>
      </w:pPr>
      <w:r w:rsidRPr="00E023AC">
        <w:rPr>
          <w:rFonts w:ascii="Verdana" w:hAnsi="Verdana"/>
          <w:sz w:val="20"/>
          <w:szCs w:val="20"/>
          <w:u w:val="single"/>
        </w:rPr>
        <w:t>Version Tested</w:t>
      </w:r>
      <w:r w:rsidRPr="00E023AC">
        <w:rPr>
          <w:rFonts w:ascii="Verdana" w:hAnsi="Verdana"/>
          <w:sz w:val="20"/>
          <w:szCs w:val="20"/>
        </w:rPr>
        <w:t>: 1.1</w:t>
      </w:r>
    </w:p>
    <w:p w:rsidR="003E0823" w:rsidRPr="00E023AC" w:rsidRDefault="003E0823">
      <w:pPr>
        <w:rPr>
          <w:rFonts w:ascii="Verdana" w:hAnsi="Verdana"/>
          <w:sz w:val="20"/>
          <w:szCs w:val="20"/>
        </w:rPr>
      </w:pPr>
    </w:p>
    <w:p w:rsidR="003E0823" w:rsidRPr="00E023AC" w:rsidRDefault="003E0823" w:rsidP="003E0823">
      <w:pPr>
        <w:rPr>
          <w:rFonts w:ascii="Verdana" w:hAnsi="Verdana"/>
          <w:sz w:val="20"/>
          <w:szCs w:val="20"/>
        </w:rPr>
      </w:pPr>
      <w:r w:rsidRPr="00E023AC">
        <w:rPr>
          <w:rFonts w:ascii="Verdana" w:hAnsi="Verdana"/>
          <w:sz w:val="20"/>
          <w:szCs w:val="20"/>
        </w:rPr>
        <w:t>The application has the following main functionality features:</w:t>
      </w:r>
    </w:p>
    <w:p w:rsidR="003E0823" w:rsidRPr="00E023AC" w:rsidRDefault="003E0823" w:rsidP="003E0823">
      <w:pPr>
        <w:rPr>
          <w:rFonts w:ascii="Verdana" w:hAnsi="Verdana"/>
          <w:sz w:val="20"/>
          <w:szCs w:val="20"/>
        </w:rPr>
      </w:pPr>
    </w:p>
    <w:p w:rsidR="003E0823" w:rsidRPr="00E023AC" w:rsidRDefault="003E0823" w:rsidP="003E08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023AC">
        <w:rPr>
          <w:rFonts w:ascii="Verdana" w:hAnsi="Verdana"/>
          <w:sz w:val="20"/>
          <w:szCs w:val="20"/>
        </w:rPr>
        <w:t>Single User Creation Mode</w:t>
      </w:r>
    </w:p>
    <w:p w:rsidR="003E0823" w:rsidRPr="00E023AC" w:rsidRDefault="003E0823" w:rsidP="003E08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023AC">
        <w:rPr>
          <w:rFonts w:ascii="Verdana" w:hAnsi="Verdana"/>
          <w:sz w:val="20"/>
          <w:szCs w:val="20"/>
        </w:rPr>
        <w:t>CSV Mode for bulk account creation from a CSV file</w:t>
      </w:r>
    </w:p>
    <w:p w:rsidR="003E0823" w:rsidRPr="00E023AC" w:rsidRDefault="00920CC2" w:rsidP="00920CC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E023AC">
        <w:rPr>
          <w:rFonts w:ascii="Verdana" w:hAnsi="Verdana"/>
          <w:sz w:val="20"/>
          <w:szCs w:val="20"/>
        </w:rPr>
        <w:t>Create CSV Template CSV file to use with ‘CSV Mode’</w:t>
      </w:r>
    </w:p>
    <w:p w:rsidR="003E0823" w:rsidRPr="00E023AC" w:rsidRDefault="003E0823" w:rsidP="003E0823">
      <w:pPr>
        <w:rPr>
          <w:rFonts w:ascii="Verdana" w:hAnsi="Verdana"/>
          <w:sz w:val="20"/>
          <w:szCs w:val="20"/>
        </w:rPr>
      </w:pPr>
    </w:p>
    <w:p w:rsidR="003E0823" w:rsidRPr="00E023AC" w:rsidRDefault="003E0823" w:rsidP="003E0823">
      <w:pPr>
        <w:rPr>
          <w:rFonts w:ascii="Verdana" w:hAnsi="Verdana"/>
          <w:sz w:val="20"/>
          <w:szCs w:val="20"/>
        </w:rPr>
      </w:pPr>
      <w:r w:rsidRPr="00E023AC">
        <w:rPr>
          <w:rFonts w:ascii="Verdana" w:hAnsi="Verdana"/>
          <w:noProof/>
          <w:sz w:val="20"/>
          <w:szCs w:val="20"/>
        </w:rPr>
        <w:drawing>
          <wp:inline distT="0" distB="0" distL="0" distR="0" wp14:anchorId="040F93A7" wp14:editId="64A0300D">
            <wp:extent cx="302895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CC2" w:rsidRPr="00E023AC" w:rsidRDefault="00920CC2" w:rsidP="003E0823">
      <w:pPr>
        <w:rPr>
          <w:rFonts w:ascii="Verdana" w:hAnsi="Verdana"/>
          <w:sz w:val="20"/>
          <w:szCs w:val="20"/>
        </w:rPr>
      </w:pPr>
    </w:p>
    <w:p w:rsidR="00920CC2" w:rsidRPr="00E023AC" w:rsidRDefault="00920CC2" w:rsidP="003E0823">
      <w:pPr>
        <w:rPr>
          <w:rFonts w:ascii="Verdana" w:hAnsi="Verdana"/>
          <w:sz w:val="20"/>
          <w:szCs w:val="20"/>
        </w:rPr>
      </w:pPr>
      <w:r w:rsidRPr="00E023AC">
        <w:rPr>
          <w:rFonts w:ascii="Verdana" w:hAnsi="Verdana"/>
          <w:sz w:val="20"/>
          <w:szCs w:val="20"/>
        </w:rPr>
        <w:t>The ‘ANUC.options.xml’ file is also used to store configurable XML options for Single User Creation Mode.</w:t>
      </w:r>
    </w:p>
    <w:p w:rsidR="00920CC2" w:rsidRPr="00E023AC" w:rsidRDefault="00920CC2" w:rsidP="003E0823">
      <w:pPr>
        <w:rPr>
          <w:rFonts w:ascii="Verdana" w:hAnsi="Verdana"/>
          <w:sz w:val="20"/>
          <w:szCs w:val="20"/>
        </w:rPr>
      </w:pPr>
    </w:p>
    <w:p w:rsidR="00920CC2" w:rsidRPr="00E023AC" w:rsidRDefault="00920CC2" w:rsidP="003E0823">
      <w:pPr>
        <w:rPr>
          <w:rFonts w:ascii="Verdana" w:hAnsi="Verdana"/>
          <w:sz w:val="20"/>
          <w:szCs w:val="20"/>
        </w:rPr>
      </w:pPr>
    </w:p>
    <w:p w:rsidR="00920CC2" w:rsidRPr="00E023AC" w:rsidRDefault="00920CC2" w:rsidP="003E0823">
      <w:pPr>
        <w:rPr>
          <w:rFonts w:ascii="Verdana" w:hAnsi="Verdana"/>
          <w:b/>
          <w:bCs/>
          <w:sz w:val="20"/>
          <w:szCs w:val="20"/>
        </w:rPr>
      </w:pPr>
      <w:r w:rsidRPr="00E023AC">
        <w:rPr>
          <w:rFonts w:ascii="Verdana" w:hAnsi="Verdana"/>
          <w:b/>
          <w:bCs/>
          <w:sz w:val="20"/>
          <w:szCs w:val="20"/>
        </w:rPr>
        <w:t>Known issues with CSV Mode</w:t>
      </w:r>
    </w:p>
    <w:p w:rsidR="00920CC2" w:rsidRPr="00E023AC" w:rsidRDefault="00920CC2" w:rsidP="003E0823">
      <w:pPr>
        <w:rPr>
          <w:rFonts w:ascii="Verdana" w:hAnsi="Verdana"/>
          <w:sz w:val="20"/>
          <w:szCs w:val="20"/>
        </w:rPr>
      </w:pPr>
    </w:p>
    <w:p w:rsidR="00920CC2" w:rsidRPr="00E023AC" w:rsidRDefault="00920CC2" w:rsidP="003E0823">
      <w:pPr>
        <w:rPr>
          <w:rFonts w:ascii="Verdana" w:hAnsi="Verdana"/>
          <w:sz w:val="20"/>
          <w:szCs w:val="20"/>
        </w:rPr>
      </w:pPr>
      <w:r w:rsidRPr="00E023AC">
        <w:rPr>
          <w:rFonts w:ascii="Verdana" w:hAnsi="Verdana"/>
          <w:sz w:val="20"/>
          <w:szCs w:val="20"/>
        </w:rPr>
        <w:t>In CSV Mode; the application is meant to ignore the options of Single Mode and the ‘</w:t>
      </w:r>
      <w:r w:rsidRPr="00E023AC">
        <w:rPr>
          <w:rFonts w:ascii="Verdana" w:hAnsi="Verdana"/>
          <w:sz w:val="20"/>
          <w:szCs w:val="20"/>
        </w:rPr>
        <w:t>ANUC.options.xml’ file</w:t>
      </w:r>
      <w:r w:rsidRPr="00E023AC">
        <w:rPr>
          <w:rFonts w:ascii="Verdana" w:hAnsi="Verdana"/>
          <w:sz w:val="20"/>
          <w:szCs w:val="20"/>
        </w:rPr>
        <w:t>. When attempting to Submit accounts to be created in this mode; you often encounter an exception related to the –Path parameter in the New-</w:t>
      </w:r>
      <w:proofErr w:type="spellStart"/>
      <w:r w:rsidRPr="00E023AC">
        <w:rPr>
          <w:rFonts w:ascii="Verdana" w:hAnsi="Verdana"/>
          <w:sz w:val="20"/>
          <w:szCs w:val="20"/>
        </w:rPr>
        <w:t>ADUser</w:t>
      </w:r>
      <w:proofErr w:type="spellEnd"/>
      <w:r w:rsidRPr="00E023AC">
        <w:rPr>
          <w:rFonts w:ascii="Verdana" w:hAnsi="Verdana"/>
          <w:sz w:val="20"/>
          <w:szCs w:val="20"/>
        </w:rPr>
        <w:t xml:space="preserve"> PowerShell </w:t>
      </w:r>
      <w:proofErr w:type="spellStart"/>
      <w:r w:rsidRPr="00E023AC">
        <w:rPr>
          <w:rFonts w:ascii="Verdana" w:hAnsi="Verdana"/>
          <w:sz w:val="20"/>
          <w:szCs w:val="20"/>
        </w:rPr>
        <w:t>commandlet</w:t>
      </w:r>
      <w:proofErr w:type="spellEnd"/>
      <w:r w:rsidRPr="00E023AC">
        <w:rPr>
          <w:rFonts w:ascii="Verdana" w:hAnsi="Verdana"/>
          <w:sz w:val="20"/>
          <w:szCs w:val="20"/>
        </w:rPr>
        <w:t>:</w:t>
      </w:r>
    </w:p>
    <w:p w:rsidR="00920CC2" w:rsidRPr="00E023AC" w:rsidRDefault="00920CC2" w:rsidP="003E0823">
      <w:pPr>
        <w:rPr>
          <w:rFonts w:ascii="Verdana" w:hAnsi="Verdana"/>
          <w:sz w:val="20"/>
          <w:szCs w:val="20"/>
        </w:rPr>
      </w:pPr>
    </w:p>
    <w:p w:rsidR="00920CC2" w:rsidRPr="00E023AC" w:rsidRDefault="00920CC2" w:rsidP="00920CC2">
      <w:pPr>
        <w:rPr>
          <w:rFonts w:ascii="Verdana" w:hAnsi="Verdana"/>
          <w:color w:val="1F497D" w:themeColor="text2"/>
          <w:sz w:val="20"/>
          <w:szCs w:val="20"/>
        </w:rPr>
      </w:pPr>
      <w:r w:rsidRPr="00E023AC">
        <w:rPr>
          <w:rFonts w:ascii="Verdana" w:hAnsi="Verdana"/>
          <w:color w:val="1F497D" w:themeColor="text2"/>
          <w:sz w:val="20"/>
          <w:szCs w:val="20"/>
        </w:rPr>
        <w:t>New-</w:t>
      </w:r>
      <w:proofErr w:type="spellStart"/>
      <w:r w:rsidRPr="00E023AC">
        <w:rPr>
          <w:rFonts w:ascii="Verdana" w:hAnsi="Verdana"/>
          <w:color w:val="1F497D" w:themeColor="text2"/>
          <w:sz w:val="20"/>
          <w:szCs w:val="20"/>
        </w:rPr>
        <w:t>ADUser</w:t>
      </w:r>
      <w:proofErr w:type="spellEnd"/>
      <w:r w:rsidRPr="00E023AC">
        <w:rPr>
          <w:rFonts w:ascii="Verdana" w:hAnsi="Verdana"/>
          <w:color w:val="1F497D" w:themeColor="text2"/>
          <w:sz w:val="20"/>
          <w:szCs w:val="20"/>
        </w:rPr>
        <w:t xml:space="preserve"> : Cannot validate argument on parameter 'Path'. The argument is null or empty. Supply an argument that is n</w:t>
      </w:r>
    </w:p>
    <w:p w:rsidR="00920CC2" w:rsidRPr="00E023AC" w:rsidRDefault="00920CC2" w:rsidP="00920CC2">
      <w:pPr>
        <w:rPr>
          <w:rFonts w:ascii="Verdana" w:hAnsi="Verdana"/>
          <w:color w:val="1F497D" w:themeColor="text2"/>
          <w:sz w:val="20"/>
          <w:szCs w:val="20"/>
        </w:rPr>
      </w:pPr>
      <w:r w:rsidRPr="00E023AC">
        <w:rPr>
          <w:rFonts w:ascii="Verdana" w:hAnsi="Verdana"/>
          <w:color w:val="1F497D" w:themeColor="text2"/>
          <w:sz w:val="20"/>
          <w:szCs w:val="20"/>
        </w:rPr>
        <w:t>t null or empty and then try the command again.</w:t>
      </w:r>
    </w:p>
    <w:p w:rsidR="00920CC2" w:rsidRPr="00E023AC" w:rsidRDefault="00920CC2" w:rsidP="003E0823">
      <w:pPr>
        <w:rPr>
          <w:rFonts w:ascii="Verdana" w:hAnsi="Verdana"/>
          <w:sz w:val="20"/>
          <w:szCs w:val="20"/>
        </w:rPr>
      </w:pPr>
    </w:p>
    <w:p w:rsidR="00920CC2" w:rsidRPr="00E023AC" w:rsidRDefault="00920CC2" w:rsidP="003E0823">
      <w:pPr>
        <w:rPr>
          <w:rFonts w:ascii="Verdana" w:hAnsi="Verdana"/>
          <w:sz w:val="20"/>
          <w:szCs w:val="20"/>
        </w:rPr>
      </w:pPr>
      <w:r w:rsidRPr="00E023AC">
        <w:rPr>
          <w:rFonts w:ascii="Verdana" w:hAnsi="Verdana"/>
          <w:sz w:val="20"/>
          <w:szCs w:val="20"/>
        </w:rPr>
        <w:t>As a workaround; manually entering the details in for this into the fields in the tool appear to fix this</w:t>
      </w:r>
      <w:r w:rsidR="00E023AC" w:rsidRPr="00E023AC">
        <w:rPr>
          <w:rFonts w:ascii="Verdana" w:hAnsi="Verdana"/>
          <w:sz w:val="20"/>
          <w:szCs w:val="20"/>
        </w:rPr>
        <w:t xml:space="preserve"> like the example below</w:t>
      </w:r>
      <w:r w:rsidRPr="00E023AC">
        <w:rPr>
          <w:rFonts w:ascii="Verdana" w:hAnsi="Verdana"/>
          <w:sz w:val="20"/>
          <w:szCs w:val="20"/>
        </w:rPr>
        <w:t>:</w:t>
      </w:r>
    </w:p>
    <w:p w:rsidR="00920CC2" w:rsidRPr="00E023AC" w:rsidRDefault="00920CC2" w:rsidP="003E0823">
      <w:pPr>
        <w:rPr>
          <w:rFonts w:ascii="Verdana" w:hAnsi="Verdana"/>
          <w:sz w:val="20"/>
          <w:szCs w:val="20"/>
        </w:rPr>
      </w:pPr>
    </w:p>
    <w:p w:rsidR="00920CC2" w:rsidRPr="00E023AC" w:rsidRDefault="00920CC2" w:rsidP="003E0823">
      <w:pPr>
        <w:rPr>
          <w:rFonts w:ascii="Verdana" w:hAnsi="Verdana"/>
          <w:color w:val="1F497D" w:themeColor="text2"/>
          <w:sz w:val="20"/>
          <w:szCs w:val="20"/>
        </w:rPr>
      </w:pPr>
      <w:r w:rsidRPr="00E023AC">
        <w:rPr>
          <w:rFonts w:ascii="Verdana" w:hAnsi="Verdana"/>
          <w:color w:val="1F497D" w:themeColor="text2"/>
          <w:sz w:val="20"/>
          <w:szCs w:val="20"/>
        </w:rPr>
        <w:t>Current Domain</w:t>
      </w:r>
    </w:p>
    <w:p w:rsidR="00920CC2" w:rsidRPr="00E023AC" w:rsidRDefault="00920CC2" w:rsidP="003E0823">
      <w:pPr>
        <w:rPr>
          <w:rFonts w:ascii="Verdana" w:hAnsi="Verdana"/>
          <w:color w:val="1F497D" w:themeColor="text2"/>
          <w:sz w:val="20"/>
          <w:szCs w:val="20"/>
        </w:rPr>
      </w:pPr>
      <w:r w:rsidRPr="00E023AC">
        <w:rPr>
          <w:rFonts w:ascii="Verdana" w:hAnsi="Verdana"/>
          <w:color w:val="1F497D" w:themeColor="text2"/>
          <w:sz w:val="20"/>
          <w:szCs w:val="20"/>
        </w:rPr>
        <w:t>OU</w:t>
      </w:r>
    </w:p>
    <w:p w:rsidR="00920CC2" w:rsidRPr="00E023AC" w:rsidRDefault="00920CC2" w:rsidP="003E0823">
      <w:pPr>
        <w:rPr>
          <w:rFonts w:ascii="Verdana" w:hAnsi="Verdana"/>
          <w:sz w:val="20"/>
          <w:szCs w:val="20"/>
        </w:rPr>
      </w:pPr>
    </w:p>
    <w:p w:rsidR="00920CC2" w:rsidRPr="00E023AC" w:rsidRDefault="00920CC2" w:rsidP="003E0823">
      <w:pPr>
        <w:rPr>
          <w:rFonts w:ascii="Verdana" w:hAnsi="Verdana"/>
          <w:sz w:val="20"/>
          <w:szCs w:val="20"/>
        </w:rPr>
      </w:pPr>
      <w:r w:rsidRPr="00E023AC">
        <w:rPr>
          <w:rFonts w:ascii="Verdana" w:hAnsi="Verdana"/>
          <w:noProof/>
          <w:sz w:val="20"/>
          <w:szCs w:val="20"/>
        </w:rPr>
        <w:drawing>
          <wp:inline distT="0" distB="0" distL="0" distR="0" wp14:anchorId="70606060" wp14:editId="3C5E342B">
            <wp:extent cx="594360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AC" w:rsidRPr="00E023AC" w:rsidRDefault="00E023AC" w:rsidP="003E0823">
      <w:pPr>
        <w:rPr>
          <w:rFonts w:ascii="Verdana" w:hAnsi="Verdana"/>
          <w:sz w:val="20"/>
          <w:szCs w:val="20"/>
        </w:rPr>
      </w:pPr>
    </w:p>
    <w:p w:rsidR="00E023AC" w:rsidRPr="00E023AC" w:rsidRDefault="00E023AC" w:rsidP="003E0823">
      <w:pPr>
        <w:rPr>
          <w:rFonts w:ascii="Verdana" w:hAnsi="Verdana"/>
          <w:sz w:val="20"/>
          <w:szCs w:val="20"/>
        </w:rPr>
      </w:pPr>
      <w:r w:rsidRPr="00E023AC">
        <w:rPr>
          <w:rFonts w:ascii="Verdana" w:hAnsi="Verdana"/>
          <w:sz w:val="20"/>
          <w:szCs w:val="20"/>
        </w:rPr>
        <w:t>Sometimes having these entered into the ‘</w:t>
      </w:r>
      <w:r w:rsidRPr="00E023AC">
        <w:rPr>
          <w:rFonts w:ascii="Verdana" w:hAnsi="Verdana"/>
          <w:sz w:val="20"/>
          <w:szCs w:val="20"/>
        </w:rPr>
        <w:t>ANUC.options.xml’ file</w:t>
      </w:r>
      <w:r w:rsidRPr="00E023AC">
        <w:rPr>
          <w:rFonts w:ascii="Verdana" w:hAnsi="Verdana"/>
          <w:sz w:val="20"/>
          <w:szCs w:val="20"/>
        </w:rPr>
        <w:t xml:space="preserve"> on first run also resolved it.</w:t>
      </w:r>
    </w:p>
    <w:p w:rsidR="00E023AC" w:rsidRPr="00E023AC" w:rsidRDefault="00E023AC" w:rsidP="003E0823">
      <w:pPr>
        <w:rPr>
          <w:rFonts w:ascii="Verdana" w:hAnsi="Verdana"/>
          <w:sz w:val="20"/>
          <w:szCs w:val="20"/>
        </w:rPr>
      </w:pPr>
    </w:p>
    <w:p w:rsidR="00E023AC" w:rsidRPr="00E023AC" w:rsidRDefault="00E023AC" w:rsidP="00E023AC">
      <w:pPr>
        <w:rPr>
          <w:rFonts w:ascii="Verdana" w:hAnsi="Verdana"/>
          <w:sz w:val="20"/>
          <w:szCs w:val="20"/>
        </w:rPr>
      </w:pPr>
      <w:r w:rsidRPr="00E023AC">
        <w:rPr>
          <w:rFonts w:ascii="Verdana" w:hAnsi="Verdana"/>
          <w:sz w:val="20"/>
          <w:szCs w:val="20"/>
        </w:rPr>
        <w:t>&lt;Domain&gt;</w:t>
      </w:r>
      <w:r w:rsidRPr="00E023AC">
        <w:rPr>
          <w:rFonts w:ascii="Verdana" w:hAnsi="Verdana"/>
          <w:sz w:val="20"/>
          <w:szCs w:val="20"/>
        </w:rPr>
        <w:t>&lt;/Domain&gt;</w:t>
      </w:r>
    </w:p>
    <w:p w:rsidR="00E023AC" w:rsidRPr="00E023AC" w:rsidRDefault="00E023AC" w:rsidP="00E023AC">
      <w:pPr>
        <w:rPr>
          <w:rFonts w:ascii="Verdana" w:hAnsi="Verdana"/>
          <w:sz w:val="20"/>
          <w:szCs w:val="20"/>
        </w:rPr>
      </w:pPr>
    </w:p>
    <w:p w:rsidR="00E023AC" w:rsidRPr="00E023AC" w:rsidRDefault="00E023AC" w:rsidP="00E023AC">
      <w:pPr>
        <w:rPr>
          <w:rFonts w:ascii="Verdana" w:hAnsi="Verdana"/>
          <w:sz w:val="20"/>
          <w:szCs w:val="20"/>
        </w:rPr>
      </w:pPr>
      <w:r w:rsidRPr="00E023AC">
        <w:rPr>
          <w:rFonts w:ascii="Verdana" w:hAnsi="Verdana"/>
          <w:sz w:val="20"/>
          <w:szCs w:val="20"/>
        </w:rPr>
        <w:t xml:space="preserve">  &lt;Path&gt;</w:t>
      </w:r>
      <w:r w:rsidRPr="00E023AC">
        <w:rPr>
          <w:rFonts w:ascii="Verdana" w:hAnsi="Verdana"/>
          <w:sz w:val="20"/>
          <w:szCs w:val="20"/>
        </w:rPr>
        <w:t>&lt;/Path&gt;</w:t>
      </w:r>
    </w:p>
    <w:sectPr w:rsidR="00E023AC" w:rsidRPr="00E02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2525"/>
    <w:multiLevelType w:val="hybridMultilevel"/>
    <w:tmpl w:val="0ADAB9F8"/>
    <w:lvl w:ilvl="0" w:tplc="31D893E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823"/>
    <w:rsid w:val="00001A21"/>
    <w:rsid w:val="00002585"/>
    <w:rsid w:val="000167F5"/>
    <w:rsid w:val="00020423"/>
    <w:rsid w:val="00042967"/>
    <w:rsid w:val="0005470F"/>
    <w:rsid w:val="0007344B"/>
    <w:rsid w:val="00077E2B"/>
    <w:rsid w:val="000849C5"/>
    <w:rsid w:val="00091E65"/>
    <w:rsid w:val="00092E0E"/>
    <w:rsid w:val="00097E73"/>
    <w:rsid w:val="000E5099"/>
    <w:rsid w:val="000F5321"/>
    <w:rsid w:val="000F5E2C"/>
    <w:rsid w:val="00106C35"/>
    <w:rsid w:val="00130AFD"/>
    <w:rsid w:val="00136BFF"/>
    <w:rsid w:val="00142755"/>
    <w:rsid w:val="00152779"/>
    <w:rsid w:val="00154452"/>
    <w:rsid w:val="00155262"/>
    <w:rsid w:val="001704D1"/>
    <w:rsid w:val="00173242"/>
    <w:rsid w:val="00194DF3"/>
    <w:rsid w:val="001968F3"/>
    <w:rsid w:val="001C7916"/>
    <w:rsid w:val="001D7017"/>
    <w:rsid w:val="00206A15"/>
    <w:rsid w:val="0021439B"/>
    <w:rsid w:val="002145EC"/>
    <w:rsid w:val="002178FB"/>
    <w:rsid w:val="00222850"/>
    <w:rsid w:val="00242A93"/>
    <w:rsid w:val="002430E3"/>
    <w:rsid w:val="002834FB"/>
    <w:rsid w:val="00293862"/>
    <w:rsid w:val="002A42A7"/>
    <w:rsid w:val="002B3085"/>
    <w:rsid w:val="002B79CD"/>
    <w:rsid w:val="002D02C2"/>
    <w:rsid w:val="002E78EC"/>
    <w:rsid w:val="002F192F"/>
    <w:rsid w:val="00321C3E"/>
    <w:rsid w:val="00321FBE"/>
    <w:rsid w:val="00334C52"/>
    <w:rsid w:val="00347414"/>
    <w:rsid w:val="003508F0"/>
    <w:rsid w:val="00351F30"/>
    <w:rsid w:val="00390E8E"/>
    <w:rsid w:val="00391364"/>
    <w:rsid w:val="00397253"/>
    <w:rsid w:val="003A30CC"/>
    <w:rsid w:val="003A3BAE"/>
    <w:rsid w:val="003B6F24"/>
    <w:rsid w:val="003E0823"/>
    <w:rsid w:val="00400428"/>
    <w:rsid w:val="00410373"/>
    <w:rsid w:val="00420333"/>
    <w:rsid w:val="00434DBD"/>
    <w:rsid w:val="00444268"/>
    <w:rsid w:val="00444B1E"/>
    <w:rsid w:val="00450D19"/>
    <w:rsid w:val="004C207D"/>
    <w:rsid w:val="004E7B01"/>
    <w:rsid w:val="004F2E78"/>
    <w:rsid w:val="004F3A0E"/>
    <w:rsid w:val="00516A85"/>
    <w:rsid w:val="00517FB5"/>
    <w:rsid w:val="0052138D"/>
    <w:rsid w:val="00523DEC"/>
    <w:rsid w:val="00532C92"/>
    <w:rsid w:val="0054225E"/>
    <w:rsid w:val="005426B9"/>
    <w:rsid w:val="00544514"/>
    <w:rsid w:val="00547424"/>
    <w:rsid w:val="005522D8"/>
    <w:rsid w:val="00556776"/>
    <w:rsid w:val="0056544F"/>
    <w:rsid w:val="005802DE"/>
    <w:rsid w:val="00584633"/>
    <w:rsid w:val="005B0B44"/>
    <w:rsid w:val="005D28DA"/>
    <w:rsid w:val="005E0CF8"/>
    <w:rsid w:val="005F1871"/>
    <w:rsid w:val="005F31E7"/>
    <w:rsid w:val="00606633"/>
    <w:rsid w:val="00672CBD"/>
    <w:rsid w:val="006971CE"/>
    <w:rsid w:val="006973A7"/>
    <w:rsid w:val="006A07CC"/>
    <w:rsid w:val="00712405"/>
    <w:rsid w:val="00720350"/>
    <w:rsid w:val="007233BA"/>
    <w:rsid w:val="00726569"/>
    <w:rsid w:val="00730E3B"/>
    <w:rsid w:val="00735AAC"/>
    <w:rsid w:val="00737E04"/>
    <w:rsid w:val="0075579C"/>
    <w:rsid w:val="0077541E"/>
    <w:rsid w:val="00796D4E"/>
    <w:rsid w:val="007A1526"/>
    <w:rsid w:val="007C24CF"/>
    <w:rsid w:val="007D7211"/>
    <w:rsid w:val="007E5742"/>
    <w:rsid w:val="0080075A"/>
    <w:rsid w:val="00804019"/>
    <w:rsid w:val="00820CDB"/>
    <w:rsid w:val="008240A8"/>
    <w:rsid w:val="00827E37"/>
    <w:rsid w:val="008621F8"/>
    <w:rsid w:val="00871328"/>
    <w:rsid w:val="008825AA"/>
    <w:rsid w:val="00894791"/>
    <w:rsid w:val="008A5D2E"/>
    <w:rsid w:val="008B61FB"/>
    <w:rsid w:val="008E0C07"/>
    <w:rsid w:val="008F1AFA"/>
    <w:rsid w:val="008F20EE"/>
    <w:rsid w:val="00901B6F"/>
    <w:rsid w:val="0090701F"/>
    <w:rsid w:val="00920CC2"/>
    <w:rsid w:val="009764B5"/>
    <w:rsid w:val="009B55D4"/>
    <w:rsid w:val="009E0D12"/>
    <w:rsid w:val="00A30050"/>
    <w:rsid w:val="00A4189F"/>
    <w:rsid w:val="00A71D6C"/>
    <w:rsid w:val="00A728AB"/>
    <w:rsid w:val="00A7561B"/>
    <w:rsid w:val="00A92AF7"/>
    <w:rsid w:val="00AA4F55"/>
    <w:rsid w:val="00AC0BA8"/>
    <w:rsid w:val="00AD5797"/>
    <w:rsid w:val="00AF270D"/>
    <w:rsid w:val="00B01E1F"/>
    <w:rsid w:val="00B13056"/>
    <w:rsid w:val="00B23BD3"/>
    <w:rsid w:val="00B358BC"/>
    <w:rsid w:val="00B50841"/>
    <w:rsid w:val="00B52F53"/>
    <w:rsid w:val="00B55CBE"/>
    <w:rsid w:val="00B83D6D"/>
    <w:rsid w:val="00B851C8"/>
    <w:rsid w:val="00B97C57"/>
    <w:rsid w:val="00C02C45"/>
    <w:rsid w:val="00C20488"/>
    <w:rsid w:val="00C216CD"/>
    <w:rsid w:val="00C32415"/>
    <w:rsid w:val="00C369FB"/>
    <w:rsid w:val="00C67901"/>
    <w:rsid w:val="00C853E1"/>
    <w:rsid w:val="00CA5B32"/>
    <w:rsid w:val="00CB586B"/>
    <w:rsid w:val="00CC2AE4"/>
    <w:rsid w:val="00CF20B3"/>
    <w:rsid w:val="00CF4E6E"/>
    <w:rsid w:val="00D00339"/>
    <w:rsid w:val="00D174CD"/>
    <w:rsid w:val="00D27417"/>
    <w:rsid w:val="00D605C6"/>
    <w:rsid w:val="00D63DAD"/>
    <w:rsid w:val="00D67416"/>
    <w:rsid w:val="00D70508"/>
    <w:rsid w:val="00D726C4"/>
    <w:rsid w:val="00D750FB"/>
    <w:rsid w:val="00D96DD8"/>
    <w:rsid w:val="00DA462C"/>
    <w:rsid w:val="00DA4B47"/>
    <w:rsid w:val="00DC102C"/>
    <w:rsid w:val="00DD1516"/>
    <w:rsid w:val="00DD46DB"/>
    <w:rsid w:val="00DE4D62"/>
    <w:rsid w:val="00DE6533"/>
    <w:rsid w:val="00DF2B87"/>
    <w:rsid w:val="00DF7EA8"/>
    <w:rsid w:val="00E023AC"/>
    <w:rsid w:val="00E26739"/>
    <w:rsid w:val="00E35C2F"/>
    <w:rsid w:val="00E4697A"/>
    <w:rsid w:val="00E60102"/>
    <w:rsid w:val="00E664ED"/>
    <w:rsid w:val="00E67EDD"/>
    <w:rsid w:val="00E75319"/>
    <w:rsid w:val="00E755F9"/>
    <w:rsid w:val="00E81A10"/>
    <w:rsid w:val="00E90E41"/>
    <w:rsid w:val="00ED6384"/>
    <w:rsid w:val="00F14A1D"/>
    <w:rsid w:val="00F27801"/>
    <w:rsid w:val="00F3480C"/>
    <w:rsid w:val="00F40AFC"/>
    <w:rsid w:val="00F438ED"/>
    <w:rsid w:val="00F80731"/>
    <w:rsid w:val="00F8789F"/>
    <w:rsid w:val="00F92854"/>
    <w:rsid w:val="00FA3F90"/>
    <w:rsid w:val="00FA6855"/>
    <w:rsid w:val="00FB1308"/>
    <w:rsid w:val="00FB4E05"/>
    <w:rsid w:val="00FC6427"/>
    <w:rsid w:val="00FD0E8F"/>
    <w:rsid w:val="00FD10EB"/>
    <w:rsid w:val="00FD198E"/>
    <w:rsid w:val="00FE2599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F90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8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8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8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F90"/>
    <w:pPr>
      <w:widowControl w:val="0"/>
      <w:autoSpaceDE w:val="0"/>
      <w:autoSpaceDN w:val="0"/>
      <w:adjustRightInd w:val="0"/>
      <w:spacing w:after="0" w:line="240" w:lineRule="auto"/>
    </w:pPr>
    <w:rPr>
      <w:rFonts w:ascii="Georgia" w:hAnsi="Georgi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8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8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EEE798E.dotm</Template>
  <TotalTime>27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Global Fund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Dee</dc:creator>
  <cp:lastModifiedBy>Christopher Dee</cp:lastModifiedBy>
  <cp:revision>1</cp:revision>
  <dcterms:created xsi:type="dcterms:W3CDTF">2012-08-08T13:38:00Z</dcterms:created>
  <dcterms:modified xsi:type="dcterms:W3CDTF">2012-08-08T14:05:00Z</dcterms:modified>
</cp:coreProperties>
</file>